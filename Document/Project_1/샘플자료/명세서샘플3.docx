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E1" w:rsidRPr="00F05A01" w:rsidRDefault="00287E6C">
      <w:pPr>
        <w:pStyle w:val="a3"/>
        <w:rPr>
          <w:rStyle w:val="a8"/>
          <w:color w:val="323232" w:themeColor="text2"/>
          <w:sz w:val="96"/>
          <w:szCs w:val="96"/>
        </w:rPr>
      </w:pPr>
      <w:r w:rsidRPr="00F05A01">
        <w:rPr>
          <w:rStyle w:val="a8"/>
          <w:rFonts w:hint="eastAsia"/>
          <w:color w:val="323232" w:themeColor="text2"/>
          <w:sz w:val="96"/>
          <w:szCs w:val="96"/>
        </w:rPr>
        <w:t>음원 관리 프로그램</w:t>
      </w:r>
    </w:p>
    <w:p w:rsidR="00F05A01" w:rsidRDefault="00F05A01" w:rsidP="00287E6C">
      <w:pPr>
        <w:rPr>
          <w:lang w:val="ko-KR"/>
        </w:rPr>
      </w:pPr>
    </w:p>
    <w:p w:rsidR="00F05A01" w:rsidRDefault="00F05A01" w:rsidP="00287E6C">
      <w:pPr>
        <w:rPr>
          <w:lang w:val="ko-KR"/>
        </w:rPr>
      </w:pPr>
    </w:p>
    <w:p w:rsidR="00F05A01" w:rsidRDefault="00F05A01" w:rsidP="00F05A01">
      <w:pPr>
        <w:spacing w:line="360" w:lineRule="auto"/>
        <w:rPr>
          <w:lang w:val="ko-KR"/>
        </w:rPr>
      </w:pPr>
      <w:r>
        <w:rPr>
          <w:rFonts w:hint="eastAsia"/>
          <w:lang w:val="ko-KR"/>
        </w:rPr>
        <w:t xml:space="preserve">2015. 09. </w:t>
      </w:r>
      <w:r>
        <w:rPr>
          <w:lang w:val="ko-KR"/>
        </w:rPr>
        <w:t>29</w:t>
      </w:r>
    </w:p>
    <w:p w:rsidR="00F05A01" w:rsidRPr="00287E6C" w:rsidRDefault="00F05A01" w:rsidP="00287E6C">
      <w:pPr>
        <w:rPr>
          <w:lang w:val="ko-KR"/>
        </w:rPr>
      </w:pPr>
      <w:bookmarkStart w:id="0" w:name="_GoBack"/>
      <w:bookmarkEnd w:id="0"/>
    </w:p>
    <w:p w:rsidR="00A87BE1" w:rsidRDefault="00F05A01">
      <w:pPr>
        <w:pStyle w:val="1"/>
      </w:pPr>
      <w:r>
        <w:rPr>
          <w:rFonts w:hint="eastAsia"/>
        </w:rPr>
        <w:t>프로그램 목적</w:t>
      </w:r>
    </w:p>
    <w:p w:rsidR="00197762" w:rsidRDefault="00F05A01" w:rsidP="00197762">
      <w:pPr>
        <w:ind w:left="432" w:firstLine="276"/>
      </w:pPr>
      <w:r>
        <w:rPr>
          <w:rFonts w:hint="eastAsia"/>
        </w:rPr>
        <w:t xml:space="preserve">현재 시중에 </w:t>
      </w:r>
      <w:r w:rsidR="00197762">
        <w:rPr>
          <w:rFonts w:hint="eastAsia"/>
        </w:rPr>
        <w:t xml:space="preserve">곰플레이어나 </w:t>
      </w:r>
      <w:r w:rsidR="00197762">
        <w:t>KM</w:t>
      </w:r>
      <w:r w:rsidR="00197762">
        <w:rPr>
          <w:rFonts w:hint="eastAsia"/>
        </w:rPr>
        <w:t>플레이어 등 많은 음원 관리 프로그램이 있다.</w:t>
      </w:r>
      <w:r w:rsidR="00197762">
        <w:t xml:space="preserve"> </w:t>
      </w:r>
      <w:r w:rsidR="00197762">
        <w:rPr>
          <w:rFonts w:hint="eastAsia"/>
        </w:rPr>
        <w:t>이 프로그램들처럼 음원을 재생하고 목록,</w:t>
      </w:r>
      <w:r w:rsidR="00197762">
        <w:t xml:space="preserve"> </w:t>
      </w:r>
      <w:r w:rsidR="00197762">
        <w:rPr>
          <w:rFonts w:hint="eastAsia"/>
        </w:rPr>
        <w:t>앨범 관리 등의 기능을 제공하는 프로그램을 만드는 것이 목적이다.</w:t>
      </w:r>
      <w:r w:rsidR="00197762">
        <w:t xml:space="preserve"> </w:t>
      </w:r>
      <w:r w:rsidR="00197762">
        <w:rPr>
          <w:rFonts w:hint="eastAsia"/>
        </w:rPr>
        <w:t xml:space="preserve"> 자료구조 시간에 배우는 다양한 클래스와 기능을 사용하여 프로그램을 완성시키는 것이 목표이다.</w:t>
      </w:r>
    </w:p>
    <w:p w:rsidR="00197762" w:rsidRDefault="00197762" w:rsidP="00197762">
      <w:pPr>
        <w:ind w:left="432" w:firstLine="276"/>
      </w:pPr>
    </w:p>
    <w:p w:rsidR="00197762" w:rsidRDefault="00197762" w:rsidP="00197762">
      <w:pPr>
        <w:pStyle w:val="1"/>
      </w:pPr>
      <w:r>
        <w:rPr>
          <w:rFonts w:hint="eastAsia"/>
        </w:rPr>
        <w:t>사용자 타겟팅</w:t>
      </w:r>
    </w:p>
    <w:p w:rsidR="00A87BE1" w:rsidRDefault="00197762" w:rsidP="00197762">
      <w:pPr>
        <w:ind w:left="432" w:firstLine="276"/>
      </w:pPr>
      <w:r>
        <w:rPr>
          <w:rFonts w:hint="eastAsia"/>
        </w:rPr>
        <w:t>다양한 장르의 음악을 듣고 그것의 목록을 체계적으로 관리를 하는 것이 필요한 사람들을 위한 프로그램이다.</w:t>
      </w:r>
      <w:r>
        <w:t xml:space="preserve"> </w:t>
      </w:r>
    </w:p>
    <w:p w:rsidR="008E0979" w:rsidRDefault="008E0979" w:rsidP="00197762">
      <w:pPr>
        <w:ind w:left="432" w:firstLine="276"/>
      </w:pPr>
    </w:p>
    <w:p w:rsidR="008E0979" w:rsidRDefault="008E0979" w:rsidP="008E0979">
      <w:pPr>
        <w:pStyle w:val="1"/>
      </w:pPr>
      <w:r>
        <w:rPr>
          <w:rFonts w:hint="eastAsia"/>
        </w:rPr>
        <w:t>프로그램 기능</w:t>
      </w:r>
    </w:p>
    <w:p w:rsidR="008E0979" w:rsidRDefault="008E0979" w:rsidP="00197762">
      <w:pPr>
        <w:ind w:left="432" w:firstLine="276"/>
      </w:pPr>
      <w:r>
        <w:rPr>
          <w:rFonts w:hint="eastAsia"/>
        </w:rPr>
        <w:t>1. 프로그램 실행 시 사용자 정보, 곡 목록,</w:t>
      </w:r>
      <w:r>
        <w:t xml:space="preserve"> </w:t>
      </w:r>
      <w:r>
        <w:rPr>
          <w:rFonts w:hint="eastAsia"/>
        </w:rPr>
        <w:t>앨범 목록,</w:t>
      </w:r>
      <w:r>
        <w:t xml:space="preserve"> </w:t>
      </w:r>
      <w:r>
        <w:rPr>
          <w:rFonts w:hint="eastAsia"/>
        </w:rPr>
        <w:t>곡 정보 등 저장되어 있는 파일을 읽어 온다.</w:t>
      </w:r>
    </w:p>
    <w:p w:rsidR="008E0979" w:rsidRDefault="008E0979" w:rsidP="00197762">
      <w:pPr>
        <w:ind w:left="432" w:firstLine="276"/>
      </w:pPr>
      <w:r>
        <w:t xml:space="preserve">2. </w:t>
      </w:r>
      <w:r>
        <w:rPr>
          <w:rFonts w:hint="eastAsia"/>
        </w:rPr>
        <w:t xml:space="preserve">ID와 </w:t>
      </w:r>
      <w:r>
        <w:t>Password</w:t>
      </w:r>
      <w:r>
        <w:rPr>
          <w:rFonts w:hint="eastAsia"/>
        </w:rPr>
        <w:t>를 입력 받아 각 사용자 정보로 로그인한다.</w:t>
      </w:r>
    </w:p>
    <w:p w:rsidR="008E0979" w:rsidRDefault="008E0979" w:rsidP="00197762">
      <w:pPr>
        <w:ind w:left="432" w:firstLine="276"/>
      </w:pPr>
      <w:r>
        <w:lastRenderedPageBreak/>
        <w:t xml:space="preserve">3. </w:t>
      </w:r>
      <w:r>
        <w:rPr>
          <w:rFonts w:hint="eastAsia"/>
        </w:rPr>
        <w:t xml:space="preserve">사용자 정보에는 </w:t>
      </w:r>
      <w:r>
        <w:t>Id</w:t>
      </w:r>
      <w:r>
        <w:rPr>
          <w:rFonts w:hint="eastAsia"/>
        </w:rPr>
        <w:t xml:space="preserve">와 </w:t>
      </w:r>
      <w:r>
        <w:t xml:space="preserve">Password, </w:t>
      </w:r>
      <w:r>
        <w:rPr>
          <w:rFonts w:hint="eastAsia"/>
        </w:rPr>
        <w:t>앨범 목록이 있고 최근 들은 노래와 가장 많이 들은 노래 등 정보가 저장되어 있다.</w:t>
      </w:r>
    </w:p>
    <w:p w:rsidR="00B65228" w:rsidRDefault="008E0979" w:rsidP="00197762">
      <w:pPr>
        <w:ind w:left="432" w:firstLine="276"/>
      </w:pPr>
      <w:r>
        <w:t xml:space="preserve">4. </w:t>
      </w:r>
      <w:r>
        <w:rPr>
          <w:rFonts w:hint="eastAsia"/>
        </w:rPr>
        <w:t xml:space="preserve">앨범 목록에는 </w:t>
      </w:r>
      <w:r w:rsidR="00B65228">
        <w:rPr>
          <w:rFonts w:hint="eastAsia"/>
        </w:rPr>
        <w:t>해당하는 곡 목록이 들어 있다.</w:t>
      </w:r>
    </w:p>
    <w:p w:rsidR="00B65228" w:rsidRDefault="00B65228" w:rsidP="00197762">
      <w:pPr>
        <w:ind w:left="432" w:firstLine="276"/>
      </w:pPr>
      <w:r>
        <w:t xml:space="preserve">5. </w:t>
      </w:r>
      <w:r>
        <w:rPr>
          <w:rFonts w:hint="eastAsia"/>
        </w:rPr>
        <w:t>곡 정보에는 제목,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장르,국가 가 있다.</w:t>
      </w:r>
    </w:p>
    <w:p w:rsidR="008E0979" w:rsidRDefault="00B65228" w:rsidP="00197762">
      <w:pPr>
        <w:ind w:left="432" w:firstLine="276"/>
      </w:pPr>
      <w:r>
        <w:t xml:space="preserve">6. </w:t>
      </w:r>
      <w:r>
        <w:rPr>
          <w:rFonts w:hint="eastAsia"/>
        </w:rPr>
        <w:t>앨범 목록에서 제목별(ㄱㄴㄷ순)</w:t>
      </w:r>
      <w:r>
        <w:t xml:space="preserve">, </w:t>
      </w:r>
      <w:r>
        <w:rPr>
          <w:rFonts w:hint="eastAsia"/>
        </w:rPr>
        <w:t>가수별,</w:t>
      </w:r>
      <w:r>
        <w:t xml:space="preserve"> </w:t>
      </w:r>
      <w:r>
        <w:rPr>
          <w:rFonts w:hint="eastAsia"/>
        </w:rPr>
        <w:t>장르별,</w:t>
      </w:r>
      <w:r>
        <w:t xml:space="preserve"> </w:t>
      </w:r>
      <w:r>
        <w:rPr>
          <w:rFonts w:hint="eastAsia"/>
        </w:rPr>
        <w:t>국가별로 정렬 할 수 있다.</w:t>
      </w:r>
    </w:p>
    <w:p w:rsidR="00B65228" w:rsidRDefault="00B65228" w:rsidP="00197762">
      <w:pPr>
        <w:ind w:left="432" w:firstLine="276"/>
      </w:pPr>
      <w:r>
        <w:t>7.</w:t>
      </w:r>
      <w:r>
        <w:rPr>
          <w:rFonts w:hint="eastAsia"/>
        </w:rPr>
        <w:t xml:space="preserve"> 앨범에 원하는 곡 정보를 입력하여 곡을 추가 할 수 있다.</w:t>
      </w:r>
    </w:p>
    <w:p w:rsidR="00B65228" w:rsidRDefault="00B65228" w:rsidP="00197762">
      <w:pPr>
        <w:ind w:left="432" w:firstLine="276"/>
      </w:pPr>
      <w:r>
        <w:t xml:space="preserve">8. </w:t>
      </w:r>
      <w:r>
        <w:rPr>
          <w:rFonts w:hint="eastAsia"/>
        </w:rPr>
        <w:t>새로운 앨범을 추가 할 수 있다.</w:t>
      </w:r>
    </w:p>
    <w:p w:rsidR="00B65228" w:rsidRDefault="00B65228" w:rsidP="00197762">
      <w:pPr>
        <w:ind w:left="432" w:firstLine="276"/>
      </w:pPr>
      <w:r>
        <w:t xml:space="preserve">9. </w:t>
      </w:r>
      <w:r>
        <w:rPr>
          <w:rFonts w:hint="eastAsia"/>
        </w:rPr>
        <w:t>사용자 별 재생목록에 최근 들은 노래들이 저장된다.</w:t>
      </w:r>
    </w:p>
    <w:p w:rsidR="00B65228" w:rsidRDefault="00B65228" w:rsidP="00197762">
      <w:pPr>
        <w:ind w:left="432" w:firstLine="276"/>
      </w:pPr>
      <w:r>
        <w:rPr>
          <w:rFonts w:hint="eastAsia"/>
        </w:rPr>
        <w:t>10. 노래들의 재생 순서를 설정 할 수 있다.</w:t>
      </w:r>
    </w:p>
    <w:p w:rsidR="00B65228" w:rsidRDefault="00B65228" w:rsidP="00197762">
      <w:pPr>
        <w:ind w:left="432" w:firstLine="276"/>
      </w:pPr>
      <w:r>
        <w:rPr>
          <w:rFonts w:hint="eastAsia"/>
        </w:rPr>
        <w:t>11. 앨범이나 곡 정보를 삭제가 가능하다.</w:t>
      </w:r>
    </w:p>
    <w:p w:rsidR="00B65228" w:rsidRDefault="00B65228" w:rsidP="00197762">
      <w:pPr>
        <w:ind w:left="432" w:firstLine="276"/>
      </w:pPr>
      <w:r>
        <w:t xml:space="preserve">12. </w:t>
      </w:r>
      <w:r>
        <w:rPr>
          <w:rFonts w:hint="eastAsia"/>
        </w:rPr>
        <w:t xml:space="preserve">프로그램 종료시 변경된 </w:t>
      </w:r>
      <w:r>
        <w:t>DB</w:t>
      </w:r>
      <w:r>
        <w:rPr>
          <w:rFonts w:hint="eastAsia"/>
        </w:rPr>
        <w:t>를 모두 저장한다.</w:t>
      </w:r>
    </w:p>
    <w:p w:rsidR="00D82275" w:rsidRDefault="00D82275" w:rsidP="00197762">
      <w:pPr>
        <w:ind w:left="432" w:firstLine="276"/>
      </w:pPr>
      <w:r>
        <w:t xml:space="preserve">13. </w:t>
      </w:r>
      <w:r>
        <w:rPr>
          <w:rFonts w:hint="eastAsia"/>
        </w:rPr>
        <w:t>곡 정보를 각 정보마다 입력받아 검색 할 수 있다.</w:t>
      </w:r>
    </w:p>
    <w:p w:rsidR="00B65228" w:rsidRDefault="00D82275" w:rsidP="00197762">
      <w:pPr>
        <w:ind w:left="432" w:firstLine="276"/>
      </w:pPr>
      <w:r>
        <w:rPr>
          <w:rFonts w:hint="eastAsia"/>
        </w:rPr>
        <w:t>14. 회원 가입과 탈퇴가 가능하다.</w:t>
      </w:r>
    </w:p>
    <w:p w:rsidR="00B65228" w:rsidRDefault="00B65228" w:rsidP="00B65228">
      <w:pPr>
        <w:pStyle w:val="1"/>
      </w:pPr>
      <w:r>
        <w:rPr>
          <w:rFonts w:hint="eastAsia"/>
        </w:rPr>
        <w:t>프로그램 시나리오</w:t>
      </w:r>
    </w:p>
    <w:p w:rsidR="00B65228" w:rsidRDefault="00B65228" w:rsidP="00197762">
      <w:pPr>
        <w:ind w:left="432" w:firstLine="276"/>
      </w:pPr>
      <w:r>
        <w:rPr>
          <w:rFonts w:hint="eastAsia"/>
        </w:rPr>
        <w:t>1. 로그인</w:t>
      </w:r>
    </w:p>
    <w:p w:rsidR="00B65228" w:rsidRDefault="00B65228" w:rsidP="00197762">
      <w:pPr>
        <w:ind w:left="432" w:firstLine="276"/>
      </w:pPr>
      <w:r>
        <w:rPr>
          <w:rFonts w:hint="eastAsia"/>
        </w:rPr>
        <w:t>2. 사용자 정보</w:t>
      </w:r>
    </w:p>
    <w:p w:rsidR="00B65228" w:rsidRDefault="00B65228" w:rsidP="00197762">
      <w:pPr>
        <w:ind w:left="432" w:firstLine="276"/>
        <w:rPr>
          <w:sz w:val="18"/>
          <w:szCs w:val="18"/>
        </w:rPr>
      </w:pPr>
      <w:r>
        <w:tab/>
      </w: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현재 재생목록 재생</w:t>
      </w:r>
    </w:p>
    <w:p w:rsidR="00B65228" w:rsidRDefault="00B65228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2. </w:t>
      </w:r>
      <w:r>
        <w:rPr>
          <w:rFonts w:hint="eastAsia"/>
          <w:sz w:val="18"/>
          <w:szCs w:val="18"/>
        </w:rPr>
        <w:t>모든 앨범 보기</w:t>
      </w:r>
    </w:p>
    <w:p w:rsidR="00B65228" w:rsidRDefault="00B65228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3. </w:t>
      </w:r>
      <w:r>
        <w:rPr>
          <w:rFonts w:hint="eastAsia"/>
          <w:sz w:val="18"/>
          <w:szCs w:val="18"/>
        </w:rPr>
        <w:t>앨범 추가</w:t>
      </w:r>
      <w:r w:rsidR="00D82275">
        <w:rPr>
          <w:rFonts w:hint="eastAsia"/>
          <w:sz w:val="18"/>
          <w:szCs w:val="18"/>
        </w:rPr>
        <w:t xml:space="preserve"> / 삭제</w:t>
      </w:r>
    </w:p>
    <w:p w:rsidR="00B65228" w:rsidRDefault="00B65228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4. </w:t>
      </w:r>
      <w:r>
        <w:rPr>
          <w:rFonts w:hint="eastAsia"/>
          <w:sz w:val="18"/>
          <w:szCs w:val="18"/>
        </w:rPr>
        <w:t>곡 추가</w:t>
      </w:r>
      <w:r w:rsidR="00D82275">
        <w:rPr>
          <w:rFonts w:hint="eastAsia"/>
          <w:sz w:val="18"/>
          <w:szCs w:val="18"/>
        </w:rPr>
        <w:t xml:space="preserve"> / 삭제</w:t>
      </w:r>
    </w:p>
    <w:p w:rsidR="00B65228" w:rsidRDefault="00B65228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5. </w:t>
      </w:r>
      <w:r>
        <w:rPr>
          <w:rFonts w:hint="eastAsia"/>
          <w:sz w:val="18"/>
          <w:szCs w:val="18"/>
        </w:rPr>
        <w:t>재생 목록 수정</w:t>
      </w:r>
    </w:p>
    <w:p w:rsidR="00B65228" w:rsidRDefault="00B65228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6. </w:t>
      </w:r>
      <w:r>
        <w:rPr>
          <w:rFonts w:hint="eastAsia"/>
          <w:sz w:val="18"/>
          <w:szCs w:val="18"/>
        </w:rPr>
        <w:t>사용자 정보 보기(최근 들은 노래,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많이 들은 노래)</w:t>
      </w:r>
    </w:p>
    <w:p w:rsidR="00B65228" w:rsidRDefault="00D82275" w:rsidP="00197762">
      <w:pPr>
        <w:ind w:left="432" w:firstLine="276"/>
        <w:rPr>
          <w:szCs w:val="18"/>
        </w:rPr>
      </w:pPr>
      <w:r>
        <w:rPr>
          <w:rFonts w:hint="eastAsia"/>
          <w:szCs w:val="18"/>
        </w:rPr>
        <w:t>3. 곡 정보 수정</w:t>
      </w:r>
    </w:p>
    <w:p w:rsidR="00D82275" w:rsidRDefault="00D82275" w:rsidP="00197762">
      <w:pPr>
        <w:ind w:left="432" w:firstLine="276"/>
        <w:rPr>
          <w:sz w:val="18"/>
          <w:szCs w:val="18"/>
        </w:rPr>
      </w:pPr>
      <w:r>
        <w:rPr>
          <w:szCs w:val="18"/>
        </w:rPr>
        <w:lastRenderedPageBreak/>
        <w:tab/>
      </w: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이름 검색</w:t>
      </w:r>
    </w:p>
    <w:p w:rsidR="00D82275" w:rsidRDefault="00D82275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2. </w:t>
      </w:r>
      <w:r>
        <w:rPr>
          <w:rFonts w:hint="eastAsia"/>
          <w:sz w:val="18"/>
          <w:szCs w:val="18"/>
        </w:rPr>
        <w:t>가수 검색</w:t>
      </w:r>
    </w:p>
    <w:p w:rsidR="00D82275" w:rsidRDefault="00D82275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3. </w:t>
      </w:r>
      <w:r>
        <w:rPr>
          <w:rFonts w:hint="eastAsia"/>
          <w:sz w:val="18"/>
          <w:szCs w:val="18"/>
        </w:rPr>
        <w:t>장르 검색</w:t>
      </w:r>
    </w:p>
    <w:p w:rsidR="00D82275" w:rsidRDefault="00D82275" w:rsidP="00197762">
      <w:pPr>
        <w:ind w:left="432" w:firstLine="276"/>
        <w:rPr>
          <w:sz w:val="18"/>
          <w:szCs w:val="18"/>
        </w:rPr>
      </w:pPr>
      <w:r>
        <w:rPr>
          <w:sz w:val="18"/>
          <w:szCs w:val="18"/>
        </w:rPr>
        <w:tab/>
        <w:t xml:space="preserve">4. </w:t>
      </w:r>
      <w:r>
        <w:rPr>
          <w:rFonts w:hint="eastAsia"/>
          <w:sz w:val="18"/>
          <w:szCs w:val="18"/>
        </w:rPr>
        <w:t>나라 검색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rFonts w:hint="eastAsia"/>
          <w:szCs w:val="18"/>
        </w:rPr>
        <w:t>4. 회원 가입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rFonts w:hint="eastAsia"/>
          <w:szCs w:val="18"/>
        </w:rPr>
        <w:t>5. 회원 탈퇴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rFonts w:hint="eastAsia"/>
          <w:szCs w:val="18"/>
        </w:rPr>
        <w:t>6. 종료</w:t>
      </w:r>
    </w:p>
    <w:p w:rsidR="00D82275" w:rsidRDefault="00D82275" w:rsidP="00197762">
      <w:pPr>
        <w:ind w:left="432" w:firstLine="276"/>
        <w:rPr>
          <w:szCs w:val="18"/>
        </w:rPr>
      </w:pPr>
    </w:p>
    <w:p w:rsidR="00D82275" w:rsidRDefault="00D82275" w:rsidP="00D82275">
      <w:pPr>
        <w:pStyle w:val="1"/>
      </w:pPr>
      <w:r>
        <w:rPr>
          <w:rFonts w:hint="eastAsia"/>
        </w:rPr>
        <w:t xml:space="preserve">class 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rFonts w:hint="eastAsia"/>
          <w:szCs w:val="18"/>
        </w:rPr>
        <w:t xml:space="preserve">1. </w:t>
      </w:r>
      <w:r>
        <w:rPr>
          <w:szCs w:val="18"/>
        </w:rPr>
        <w:t>Application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szCs w:val="18"/>
        </w:rPr>
        <w:tab/>
      </w:r>
      <w:r>
        <w:rPr>
          <w:rFonts w:hint="eastAsia"/>
          <w:szCs w:val="18"/>
        </w:rPr>
        <w:t xml:space="preserve">모든 </w:t>
      </w:r>
      <w:r>
        <w:rPr>
          <w:szCs w:val="18"/>
        </w:rPr>
        <w:t>class</w:t>
      </w:r>
      <w:r>
        <w:rPr>
          <w:rFonts w:hint="eastAsia"/>
          <w:szCs w:val="18"/>
        </w:rPr>
        <w:t>를 총괄하는 가장 상위class이다.</w:t>
      </w:r>
      <w:r>
        <w:rPr>
          <w:szCs w:val="18"/>
        </w:rPr>
        <w:t xml:space="preserve"> Main </w:t>
      </w:r>
      <w:r>
        <w:rPr>
          <w:rFonts w:hint="eastAsia"/>
          <w:szCs w:val="18"/>
        </w:rPr>
        <w:t xml:space="preserve">에서 실제 구동되는 </w:t>
      </w:r>
      <w:r>
        <w:rPr>
          <w:szCs w:val="18"/>
        </w:rPr>
        <w:t xml:space="preserve">class </w:t>
      </w:r>
      <w:r>
        <w:rPr>
          <w:rFonts w:hint="eastAsia"/>
          <w:szCs w:val="18"/>
        </w:rPr>
        <w:t>이다.</w:t>
      </w:r>
    </w:p>
    <w:p w:rsidR="00D82275" w:rsidRDefault="00D82275" w:rsidP="00197762">
      <w:pPr>
        <w:ind w:left="432" w:firstLine="276"/>
        <w:rPr>
          <w:szCs w:val="18"/>
        </w:rPr>
      </w:pPr>
    </w:p>
    <w:p w:rsidR="00D82275" w:rsidRDefault="00D82275" w:rsidP="00197762">
      <w:pPr>
        <w:ind w:left="432" w:firstLine="276"/>
        <w:rPr>
          <w:szCs w:val="18"/>
        </w:rPr>
      </w:pPr>
      <w:r>
        <w:rPr>
          <w:szCs w:val="18"/>
        </w:rPr>
        <w:t>2. Song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szCs w:val="18"/>
        </w:rPr>
        <w:tab/>
      </w:r>
      <w:r>
        <w:rPr>
          <w:rFonts w:hint="eastAsia"/>
          <w:szCs w:val="18"/>
        </w:rPr>
        <w:t>곡 정보를 가지고 있는 class 이다.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szCs w:val="18"/>
        </w:rPr>
        <w:t>3. User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szCs w:val="18"/>
        </w:rPr>
        <w:tab/>
      </w:r>
      <w:r>
        <w:rPr>
          <w:rFonts w:hint="eastAsia"/>
          <w:szCs w:val="18"/>
        </w:rPr>
        <w:t>사용자 정보를 가지고 있는 class 이다.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szCs w:val="18"/>
        </w:rPr>
        <w:t>4. Album</w:t>
      </w:r>
    </w:p>
    <w:p w:rsidR="00D82275" w:rsidRDefault="00D82275" w:rsidP="00197762">
      <w:pPr>
        <w:ind w:left="432" w:firstLine="276"/>
        <w:rPr>
          <w:szCs w:val="18"/>
        </w:rPr>
      </w:pPr>
      <w:r>
        <w:rPr>
          <w:szCs w:val="18"/>
        </w:rPr>
        <w:tab/>
      </w:r>
      <w:r>
        <w:rPr>
          <w:rFonts w:hint="eastAsia"/>
          <w:szCs w:val="18"/>
        </w:rPr>
        <w:t xml:space="preserve">앨범 정보를 가지고 있는 </w:t>
      </w:r>
      <w:r>
        <w:rPr>
          <w:szCs w:val="18"/>
        </w:rPr>
        <w:t xml:space="preserve">class </w:t>
      </w:r>
      <w:r>
        <w:rPr>
          <w:rFonts w:hint="eastAsia"/>
          <w:szCs w:val="18"/>
        </w:rPr>
        <w:t>이다.</w:t>
      </w:r>
    </w:p>
    <w:p w:rsidR="00D82275" w:rsidRDefault="00D82275" w:rsidP="00197762">
      <w:pPr>
        <w:ind w:left="432" w:firstLine="276"/>
        <w:rPr>
          <w:szCs w:val="18"/>
        </w:rPr>
      </w:pPr>
    </w:p>
    <w:p w:rsidR="00D82275" w:rsidRDefault="00D82275" w:rsidP="00D82275">
      <w:pPr>
        <w:pStyle w:val="1"/>
      </w:pPr>
      <w:r>
        <w:rPr>
          <w:rFonts w:hint="eastAsia"/>
        </w:rPr>
        <w:lastRenderedPageBreak/>
        <w:t>설계 기반 프로그램 및 언어</w:t>
      </w:r>
    </w:p>
    <w:p w:rsidR="00D82275" w:rsidRPr="00D82275" w:rsidRDefault="00D82275" w:rsidP="00197762">
      <w:pPr>
        <w:ind w:left="432" w:firstLine="276"/>
        <w:rPr>
          <w:sz w:val="28"/>
          <w:szCs w:val="18"/>
        </w:rPr>
      </w:pPr>
      <w:r>
        <w:rPr>
          <w:sz w:val="28"/>
          <w:szCs w:val="18"/>
        </w:rPr>
        <w:t>Visual studio 2010 C++</w:t>
      </w:r>
    </w:p>
    <w:sectPr w:rsidR="00D82275" w:rsidRPr="00D822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6C"/>
    <w:rsid w:val="00197762"/>
    <w:rsid w:val="00287E6C"/>
    <w:rsid w:val="008E0979"/>
    <w:rsid w:val="00A87BE1"/>
    <w:rsid w:val="00B65228"/>
    <w:rsid w:val="00D82275"/>
    <w:rsid w:val="00E01DE9"/>
    <w:rsid w:val="00EF22DD"/>
    <w:rsid w:val="00F0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CE3C2-2218-4522-B0BC-43839A2C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61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keywords/>
  <cp:lastModifiedBy>Seokjin Hong</cp:lastModifiedBy>
  <cp:revision>2</cp:revision>
  <dcterms:created xsi:type="dcterms:W3CDTF">2015-09-29T12:38:00Z</dcterms:created>
  <dcterms:modified xsi:type="dcterms:W3CDTF">2016-03-29T04:37:00Z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